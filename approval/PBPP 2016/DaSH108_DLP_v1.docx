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B4" w:rsidRDefault="00A8186B">
      <w:pPr>
        <w:spacing w:after="200" w:line="276" w:lineRule="auto"/>
      </w:pPr>
      <w:r>
        <w:object w:dxaOrig="10815" w:dyaOrig="15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66pt" o:ole="">
            <v:imagedata r:id="rId9" o:title=""/>
          </v:shape>
          <o:OLEObject Type="Embed" ProgID="Visio.Drawing.15" ShapeID="_x0000_i1027" DrawAspect="Content" ObjectID="_1517217968" r:id="rId10"/>
        </w:object>
      </w:r>
      <w:bookmarkStart w:id="0" w:name="_GoBack"/>
      <w:bookmarkEnd w:id="0"/>
    </w:p>
    <w:p w:rsidR="00A03E51" w:rsidRDefault="00A03E51" w:rsidP="00E71A9F">
      <w:pPr>
        <w:rPr>
          <w:rFonts w:cs="Calibri"/>
          <w:b/>
        </w:rPr>
      </w:pPr>
    </w:p>
    <w:p w:rsidR="00E71A9F" w:rsidRDefault="00E71A9F" w:rsidP="00E71A9F">
      <w:pPr>
        <w:rPr>
          <w:rFonts w:cs="Calibri"/>
          <w:b/>
        </w:rPr>
      </w:pPr>
      <w:r w:rsidRPr="00E50B7C">
        <w:rPr>
          <w:rFonts w:cs="Calibri"/>
          <w:b/>
        </w:rPr>
        <w:lastRenderedPageBreak/>
        <w:t>Identifiable Variables (which will be removed from Linked Data Set):</w:t>
      </w:r>
    </w:p>
    <w:p w:rsidR="00A03E51" w:rsidRPr="00E50B7C" w:rsidRDefault="00A03E51" w:rsidP="00E71A9F">
      <w:pPr>
        <w:rPr>
          <w:rFonts w:cs="Calibri"/>
          <w:b/>
        </w:rPr>
      </w:pPr>
    </w:p>
    <w:tbl>
      <w:tblPr>
        <w:tblW w:w="95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3356"/>
        <w:gridCol w:w="3827"/>
      </w:tblGrid>
      <w:tr w:rsidR="00E71A9F" w:rsidTr="002F68D3">
        <w:tc>
          <w:tcPr>
            <w:tcW w:w="2411" w:type="dxa"/>
            <w:shd w:val="clear" w:color="auto" w:fill="auto"/>
          </w:tcPr>
          <w:p w:rsidR="00E71A9F" w:rsidRPr="00E50B7C" w:rsidRDefault="00E71A9F" w:rsidP="002F68D3">
            <w:pPr>
              <w:rPr>
                <w:rFonts w:cs="Calibri"/>
                <w:b/>
              </w:rPr>
            </w:pPr>
            <w:r w:rsidRPr="00E50B7C">
              <w:rPr>
                <w:rFonts w:cs="Calibri"/>
                <w:b/>
              </w:rPr>
              <w:t>Data Source</w:t>
            </w:r>
          </w:p>
        </w:tc>
        <w:tc>
          <w:tcPr>
            <w:tcW w:w="3356" w:type="dxa"/>
          </w:tcPr>
          <w:p w:rsidR="00E71A9F" w:rsidRPr="00E50B7C" w:rsidRDefault="00E71A9F" w:rsidP="002F68D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Contact</w:t>
            </w:r>
          </w:p>
        </w:tc>
        <w:tc>
          <w:tcPr>
            <w:tcW w:w="3827" w:type="dxa"/>
            <w:shd w:val="clear" w:color="auto" w:fill="auto"/>
          </w:tcPr>
          <w:p w:rsidR="00E71A9F" w:rsidRPr="00E50B7C" w:rsidRDefault="00E71A9F" w:rsidP="002F68D3">
            <w:pPr>
              <w:rPr>
                <w:rFonts w:cs="Calibri"/>
                <w:b/>
              </w:rPr>
            </w:pPr>
            <w:r w:rsidRPr="00E50B7C">
              <w:rPr>
                <w:rFonts w:cs="Calibri"/>
                <w:b/>
              </w:rPr>
              <w:t>Identifiable Variables to be removed</w:t>
            </w:r>
          </w:p>
        </w:tc>
      </w:tr>
      <w:tr w:rsidR="00A03E51" w:rsidRPr="002F10B4" w:rsidTr="002F68D3">
        <w:tc>
          <w:tcPr>
            <w:tcW w:w="2411" w:type="dxa"/>
            <w:shd w:val="clear" w:color="auto" w:fill="auto"/>
          </w:tcPr>
          <w:p w:rsidR="00A03E51" w:rsidRPr="00E50B7C" w:rsidRDefault="00A03E51" w:rsidP="00AE1710">
            <w:pPr>
              <w:spacing w:after="200" w:line="276" w:lineRule="auto"/>
              <w:rPr>
                <w:rFonts w:cs="Calibri"/>
                <w:b/>
              </w:rPr>
            </w:pPr>
            <w:r>
              <w:rPr>
                <w:rFonts w:cs="Calibri"/>
              </w:rPr>
              <w:t>AMND</w:t>
            </w:r>
          </w:p>
        </w:tc>
        <w:tc>
          <w:tcPr>
            <w:tcW w:w="3356" w:type="dxa"/>
          </w:tcPr>
          <w:p w:rsidR="00A03E51" w:rsidRPr="00E50B7C" w:rsidRDefault="00A03E51" w:rsidP="00AE1710">
            <w:p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 xml:space="preserve">Bhattacharya, Sohinee </w:t>
            </w:r>
            <w:r w:rsidRPr="00AC318B">
              <w:rPr>
                <w:rFonts w:cs="Calibri"/>
                <w:color w:val="0000FF"/>
                <w:u w:val="single"/>
              </w:rPr>
              <w:t>sohinee.bhattacharya@abdn.ac.uk</w:t>
            </w:r>
          </w:p>
        </w:tc>
        <w:tc>
          <w:tcPr>
            <w:tcW w:w="3827" w:type="dxa"/>
            <w:shd w:val="clear" w:color="auto" w:fill="auto"/>
          </w:tcPr>
          <w:p w:rsidR="00A03E51" w:rsidRPr="00E50B7C" w:rsidRDefault="00A03E51" w:rsidP="00AE1710">
            <w:p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>CHI</w:t>
            </w:r>
          </w:p>
        </w:tc>
      </w:tr>
      <w:tr w:rsidR="00A03E51" w:rsidRPr="002F10B4" w:rsidTr="002F68D3">
        <w:tc>
          <w:tcPr>
            <w:tcW w:w="2411" w:type="dxa"/>
            <w:shd w:val="clear" w:color="auto" w:fill="auto"/>
          </w:tcPr>
          <w:p w:rsidR="00252BF8" w:rsidRDefault="00A03E51" w:rsidP="00AE1710">
            <w:p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>SMR</w:t>
            </w:r>
            <w:r w:rsidR="00252BF8">
              <w:rPr>
                <w:rFonts w:cs="Calibri"/>
              </w:rPr>
              <w:t>0</w:t>
            </w:r>
            <w:r>
              <w:rPr>
                <w:rFonts w:cs="Calibri"/>
              </w:rPr>
              <w:t xml:space="preserve">1, </w:t>
            </w:r>
          </w:p>
          <w:p w:rsidR="00A03E51" w:rsidRPr="00E50B7C" w:rsidRDefault="00A03E51" w:rsidP="00AE1710">
            <w:p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 xml:space="preserve">PIS. </w:t>
            </w:r>
          </w:p>
        </w:tc>
        <w:tc>
          <w:tcPr>
            <w:tcW w:w="3356" w:type="dxa"/>
          </w:tcPr>
          <w:p w:rsidR="00A03E51" w:rsidRDefault="00A8186B" w:rsidP="00AE1710">
            <w:pPr>
              <w:spacing w:after="200" w:line="276" w:lineRule="auto"/>
              <w:rPr>
                <w:rFonts w:cs="Calibri"/>
              </w:rPr>
            </w:pPr>
            <w:hyperlink r:id="rId11" w:history="1">
              <w:r w:rsidR="00A03E51" w:rsidRPr="00A16901">
                <w:rPr>
                  <w:rStyle w:val="Hyperlink"/>
                  <w:rFonts w:cs="Calibri"/>
                </w:rPr>
                <w:t>NSS.edris@nhs.net</w:t>
              </w:r>
            </w:hyperlink>
            <w:r w:rsidR="00A03E51">
              <w:rPr>
                <w:rFonts w:cs="Calibri"/>
              </w:rPr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:rsidR="00A03E51" w:rsidRPr="00E50B7C" w:rsidRDefault="00A03E51" w:rsidP="00AE1710">
            <w:p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>CHI</w:t>
            </w:r>
          </w:p>
        </w:tc>
      </w:tr>
    </w:tbl>
    <w:p w:rsidR="00E71A9F" w:rsidRPr="00E50B7C" w:rsidRDefault="00E71A9F" w:rsidP="00E71A9F">
      <w:pPr>
        <w:rPr>
          <w:rFonts w:cs="Calibri"/>
          <w:b/>
        </w:rPr>
      </w:pPr>
    </w:p>
    <w:p w:rsidR="00E71A9F" w:rsidRPr="00E50B7C" w:rsidRDefault="00E71A9F" w:rsidP="00E71A9F">
      <w:pPr>
        <w:rPr>
          <w:rFonts w:cs="Calibri"/>
          <w:b/>
        </w:rPr>
      </w:pPr>
      <w:r w:rsidRPr="00E50B7C">
        <w:rPr>
          <w:rFonts w:cs="Calibri"/>
          <w:b/>
        </w:rPr>
        <w:t>Additional variables to be added:</w:t>
      </w:r>
    </w:p>
    <w:p w:rsidR="00E71A9F" w:rsidRPr="00E50B7C" w:rsidRDefault="00E71A9F" w:rsidP="00E71A9F">
      <w:pPr>
        <w:pStyle w:val="ListParagraph"/>
        <w:ind w:left="1080"/>
        <w:rPr>
          <w:rFonts w:cs="Calibri"/>
          <w:b/>
        </w:rPr>
      </w:pPr>
    </w:p>
    <w:p w:rsidR="00E71A9F" w:rsidRPr="00E50B7C" w:rsidRDefault="00E71A9F" w:rsidP="00E71A9F">
      <w:pPr>
        <w:rPr>
          <w:rFonts w:cs="Calibri"/>
          <w:b/>
        </w:rPr>
      </w:pPr>
      <w:r w:rsidRPr="00E50B7C">
        <w:rPr>
          <w:rFonts w:cs="Calibri"/>
          <w:b/>
        </w:rPr>
        <w:t>Comments:</w:t>
      </w:r>
    </w:p>
    <w:p w:rsidR="002F10B4" w:rsidRDefault="002F10B4"/>
    <w:p w:rsidR="002F10B4" w:rsidRDefault="002F10B4"/>
    <w:p w:rsidR="00A13EA8" w:rsidRPr="00920ABC" w:rsidRDefault="00E71A9F" w:rsidP="00A13EA8">
      <w:pPr>
        <w:spacing w:after="200" w:line="276" w:lineRule="auto"/>
        <w:rPr>
          <w:rFonts w:cs="Arial"/>
          <w:b/>
          <w:sz w:val="28"/>
          <w:szCs w:val="28"/>
        </w:rPr>
      </w:pPr>
      <w:r>
        <w:br w:type="page"/>
      </w:r>
      <w:r w:rsidR="00A13EA8" w:rsidRPr="00920ABC">
        <w:rPr>
          <w:rFonts w:cs="Arial"/>
          <w:b/>
          <w:sz w:val="28"/>
          <w:szCs w:val="28"/>
        </w:rPr>
        <w:lastRenderedPageBreak/>
        <w:t>Data Linkage Statistics</w:t>
      </w:r>
    </w:p>
    <w:p w:rsidR="00A13EA8" w:rsidRPr="00920ABC" w:rsidRDefault="00A13EA8" w:rsidP="00A13EA8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1417"/>
        <w:gridCol w:w="6095"/>
      </w:tblGrid>
      <w:tr w:rsidR="00A13EA8" w:rsidRPr="00E50B7C" w:rsidTr="0009692A">
        <w:trPr>
          <w:trHeight w:val="374"/>
        </w:trPr>
        <w:tc>
          <w:tcPr>
            <w:tcW w:w="9923" w:type="dxa"/>
            <w:gridSpan w:val="3"/>
            <w:shd w:val="clear" w:color="auto" w:fill="C00000"/>
            <w:vAlign w:val="center"/>
          </w:tcPr>
          <w:p w:rsidR="00A13EA8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External</w:t>
            </w:r>
          </w:p>
        </w:tc>
      </w:tr>
      <w:tr w:rsidR="00A13EA8" w:rsidRPr="00E50B7C" w:rsidTr="0009692A">
        <w:trPr>
          <w:trHeight w:val="374"/>
        </w:trPr>
        <w:tc>
          <w:tcPr>
            <w:tcW w:w="2411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 w:rsidRPr="00E50B7C">
              <w:rPr>
                <w:rFonts w:cs="Calibri"/>
                <w:b/>
              </w:rPr>
              <w:t>Data</w:t>
            </w:r>
            <w:r>
              <w:rPr>
                <w:rFonts w:cs="Calibri"/>
                <w:b/>
              </w:rPr>
              <w:t>set</w:t>
            </w:r>
          </w:p>
        </w:tc>
        <w:tc>
          <w:tcPr>
            <w:tcW w:w="1417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Number of Rows</w:t>
            </w:r>
          </w:p>
        </w:tc>
        <w:tc>
          <w:tcPr>
            <w:tcW w:w="6095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Notes</w:t>
            </w:r>
          </w:p>
        </w:tc>
      </w:tr>
      <w:tr w:rsidR="00A13EA8" w:rsidTr="0009692A">
        <w:trPr>
          <w:trHeight w:val="374"/>
        </w:trPr>
        <w:tc>
          <w:tcPr>
            <w:tcW w:w="2411" w:type="dxa"/>
            <w:shd w:val="clear" w:color="auto" w:fill="auto"/>
            <w:vAlign w:val="center"/>
          </w:tcPr>
          <w:p w:rsidR="00A13EA8" w:rsidRPr="00633218" w:rsidRDefault="00A13EA8" w:rsidP="00A13EA8">
            <w:pPr>
              <w:jc w:val="center"/>
              <w:rPr>
                <w:rFonts w:cs="Calibri"/>
                <w:b/>
                <w:sz w:val="16"/>
                <w:szCs w:val="16"/>
              </w:rPr>
            </w:pPr>
            <w:r w:rsidRPr="00633218">
              <w:rPr>
                <w:rFonts w:cs="Calibri"/>
                <w:b/>
                <w:sz w:val="16"/>
                <w:szCs w:val="16"/>
              </w:rPr>
              <w:t xml:space="preserve">DS1 : </w:t>
            </w:r>
          </w:p>
        </w:tc>
        <w:tc>
          <w:tcPr>
            <w:tcW w:w="1417" w:type="dxa"/>
            <w:vAlign w:val="center"/>
          </w:tcPr>
          <w:p w:rsidR="00A13EA8" w:rsidRPr="00633218" w:rsidRDefault="00A13EA8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A13EA8" w:rsidRPr="00633218" w:rsidRDefault="00A13EA8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</w:tr>
      <w:tr w:rsidR="00A13EA8" w:rsidTr="0009692A">
        <w:trPr>
          <w:trHeight w:val="374"/>
        </w:trPr>
        <w:tc>
          <w:tcPr>
            <w:tcW w:w="2411" w:type="dxa"/>
            <w:shd w:val="clear" w:color="auto" w:fill="auto"/>
            <w:vAlign w:val="center"/>
          </w:tcPr>
          <w:p w:rsidR="00A13EA8" w:rsidRPr="00633218" w:rsidRDefault="00A13EA8" w:rsidP="00A13EA8">
            <w:pPr>
              <w:jc w:val="center"/>
              <w:rPr>
                <w:rFonts w:cs="Calibri"/>
                <w:b/>
                <w:sz w:val="16"/>
                <w:szCs w:val="16"/>
              </w:rPr>
            </w:pPr>
            <w:r w:rsidRPr="00633218">
              <w:rPr>
                <w:rFonts w:cs="Calibri"/>
                <w:b/>
                <w:sz w:val="16"/>
                <w:szCs w:val="16"/>
              </w:rPr>
              <w:t xml:space="preserve">DS2 : </w:t>
            </w:r>
          </w:p>
        </w:tc>
        <w:tc>
          <w:tcPr>
            <w:tcW w:w="1417" w:type="dxa"/>
            <w:vAlign w:val="center"/>
          </w:tcPr>
          <w:p w:rsidR="00A13EA8" w:rsidRPr="00633218" w:rsidRDefault="00A13EA8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A13EA8" w:rsidRPr="00633218" w:rsidRDefault="00A13EA8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</w:tr>
      <w:tr w:rsidR="00A03E51" w:rsidTr="0009692A">
        <w:trPr>
          <w:trHeight w:val="374"/>
        </w:trPr>
        <w:tc>
          <w:tcPr>
            <w:tcW w:w="2411" w:type="dxa"/>
            <w:shd w:val="clear" w:color="auto" w:fill="auto"/>
            <w:vAlign w:val="center"/>
          </w:tcPr>
          <w:p w:rsidR="00A03E51" w:rsidRPr="00633218" w:rsidRDefault="00A03E51" w:rsidP="00A13EA8">
            <w:pPr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DS4 :</w:t>
            </w:r>
          </w:p>
        </w:tc>
        <w:tc>
          <w:tcPr>
            <w:tcW w:w="1417" w:type="dxa"/>
            <w:vAlign w:val="center"/>
          </w:tcPr>
          <w:p w:rsidR="00A03E51" w:rsidRPr="00633218" w:rsidRDefault="00A03E51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A03E51" w:rsidRPr="00633218" w:rsidRDefault="00A03E51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</w:tr>
    </w:tbl>
    <w:p w:rsidR="00A13EA8" w:rsidRDefault="00A13EA8" w:rsidP="00A13EA8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1417"/>
        <w:gridCol w:w="6095"/>
      </w:tblGrid>
      <w:tr w:rsidR="00A13EA8" w:rsidTr="0009692A">
        <w:trPr>
          <w:trHeight w:val="374"/>
        </w:trPr>
        <w:tc>
          <w:tcPr>
            <w:tcW w:w="9923" w:type="dxa"/>
            <w:gridSpan w:val="3"/>
            <w:shd w:val="clear" w:color="auto" w:fill="C00000"/>
            <w:vAlign w:val="center"/>
          </w:tcPr>
          <w:p w:rsidR="00A13EA8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Safe Haven : NHS Side</w:t>
            </w:r>
          </w:p>
        </w:tc>
      </w:tr>
      <w:tr w:rsidR="00A13EA8" w:rsidRPr="00E50B7C" w:rsidTr="0009692A">
        <w:trPr>
          <w:trHeight w:val="374"/>
        </w:trPr>
        <w:tc>
          <w:tcPr>
            <w:tcW w:w="2411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 w:rsidRPr="00E50B7C">
              <w:rPr>
                <w:rFonts w:cs="Calibri"/>
                <w:b/>
              </w:rPr>
              <w:t>Data</w:t>
            </w:r>
            <w:r>
              <w:rPr>
                <w:rFonts w:cs="Calibri"/>
                <w:b/>
              </w:rPr>
              <w:t>set</w:t>
            </w:r>
          </w:p>
        </w:tc>
        <w:tc>
          <w:tcPr>
            <w:tcW w:w="1417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Number of Rows</w:t>
            </w:r>
          </w:p>
        </w:tc>
        <w:tc>
          <w:tcPr>
            <w:tcW w:w="6095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Notes</w:t>
            </w:r>
          </w:p>
        </w:tc>
      </w:tr>
      <w:tr w:rsidR="00A13EA8" w:rsidTr="0009692A">
        <w:trPr>
          <w:trHeight w:val="374"/>
        </w:trPr>
        <w:tc>
          <w:tcPr>
            <w:tcW w:w="2411" w:type="dxa"/>
            <w:shd w:val="clear" w:color="auto" w:fill="auto"/>
            <w:vAlign w:val="center"/>
          </w:tcPr>
          <w:p w:rsidR="00A13EA8" w:rsidRPr="00633218" w:rsidRDefault="00A03E51" w:rsidP="00A13EA8">
            <w:pPr>
              <w:jc w:val="center"/>
              <w:rPr>
                <w:rFonts w:cs="Calibri"/>
                <w:b/>
                <w:sz w:val="16"/>
                <w:szCs w:val="16"/>
              </w:rPr>
            </w:pPr>
            <w:r w:rsidRPr="00633218">
              <w:rPr>
                <w:rFonts w:cs="Calibri"/>
                <w:b/>
                <w:sz w:val="16"/>
                <w:szCs w:val="16"/>
              </w:rPr>
              <w:t>DS</w:t>
            </w:r>
            <w:r>
              <w:rPr>
                <w:rFonts w:cs="Calibri"/>
                <w:b/>
                <w:sz w:val="16"/>
                <w:szCs w:val="16"/>
              </w:rPr>
              <w:t>3</w:t>
            </w:r>
            <w:r w:rsidRPr="00633218">
              <w:rPr>
                <w:rFonts w:cs="Calibri"/>
                <w:b/>
                <w:sz w:val="16"/>
                <w:szCs w:val="16"/>
              </w:rPr>
              <w:t xml:space="preserve"> :</w:t>
            </w:r>
          </w:p>
        </w:tc>
        <w:tc>
          <w:tcPr>
            <w:tcW w:w="1417" w:type="dxa"/>
            <w:vAlign w:val="center"/>
          </w:tcPr>
          <w:p w:rsidR="00A13EA8" w:rsidRPr="00633218" w:rsidRDefault="00A13EA8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A13EA8" w:rsidRPr="00633218" w:rsidRDefault="00A13EA8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</w:tr>
    </w:tbl>
    <w:p w:rsidR="00A13EA8" w:rsidRDefault="00A13EA8" w:rsidP="00A13EA8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1417"/>
        <w:gridCol w:w="6095"/>
      </w:tblGrid>
      <w:tr w:rsidR="00A13EA8" w:rsidTr="0009692A">
        <w:trPr>
          <w:trHeight w:val="374"/>
        </w:trPr>
        <w:tc>
          <w:tcPr>
            <w:tcW w:w="9923" w:type="dxa"/>
            <w:gridSpan w:val="3"/>
            <w:shd w:val="clear" w:color="auto" w:fill="C00000"/>
            <w:vAlign w:val="center"/>
          </w:tcPr>
          <w:p w:rsidR="00A13EA8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Safe Haven : Univeristy Side</w:t>
            </w:r>
          </w:p>
        </w:tc>
      </w:tr>
      <w:tr w:rsidR="00A13EA8" w:rsidRPr="00E50B7C" w:rsidTr="0009692A">
        <w:trPr>
          <w:trHeight w:val="374"/>
        </w:trPr>
        <w:tc>
          <w:tcPr>
            <w:tcW w:w="2411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 w:rsidRPr="00E50B7C">
              <w:rPr>
                <w:rFonts w:cs="Calibri"/>
                <w:b/>
              </w:rPr>
              <w:t>Data</w:t>
            </w:r>
            <w:r>
              <w:rPr>
                <w:rFonts w:cs="Calibri"/>
                <w:b/>
              </w:rPr>
              <w:t>set</w:t>
            </w:r>
          </w:p>
        </w:tc>
        <w:tc>
          <w:tcPr>
            <w:tcW w:w="1417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Number of Rows</w:t>
            </w:r>
          </w:p>
        </w:tc>
        <w:tc>
          <w:tcPr>
            <w:tcW w:w="6095" w:type="dxa"/>
            <w:shd w:val="clear" w:color="auto" w:fill="C00000"/>
            <w:vAlign w:val="center"/>
          </w:tcPr>
          <w:p w:rsidR="00A13EA8" w:rsidRPr="00E50B7C" w:rsidRDefault="00A13EA8" w:rsidP="0009692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Notes</w:t>
            </w:r>
          </w:p>
        </w:tc>
      </w:tr>
      <w:tr w:rsidR="00A03E51" w:rsidTr="0009692A">
        <w:trPr>
          <w:trHeight w:val="374"/>
        </w:trPr>
        <w:tc>
          <w:tcPr>
            <w:tcW w:w="2411" w:type="dxa"/>
            <w:shd w:val="clear" w:color="auto" w:fill="auto"/>
            <w:vAlign w:val="center"/>
          </w:tcPr>
          <w:p w:rsidR="00A03E51" w:rsidRPr="00633218" w:rsidRDefault="00A03E51" w:rsidP="0009692A">
            <w:pPr>
              <w:jc w:val="center"/>
              <w:rPr>
                <w:rFonts w:cs="Calibri"/>
                <w:b/>
                <w:sz w:val="16"/>
                <w:szCs w:val="16"/>
              </w:rPr>
            </w:pPr>
            <w:r w:rsidRPr="00633218">
              <w:rPr>
                <w:rFonts w:cs="Calibri"/>
                <w:b/>
                <w:sz w:val="16"/>
                <w:szCs w:val="16"/>
              </w:rPr>
              <w:t>DS5</w:t>
            </w:r>
            <w:r>
              <w:rPr>
                <w:rFonts w:cs="Calibri"/>
                <w:b/>
                <w:sz w:val="16"/>
                <w:szCs w:val="16"/>
              </w:rPr>
              <w:t xml:space="preserve"> :</w:t>
            </w:r>
          </w:p>
        </w:tc>
        <w:tc>
          <w:tcPr>
            <w:tcW w:w="1417" w:type="dxa"/>
            <w:vAlign w:val="center"/>
          </w:tcPr>
          <w:p w:rsidR="00A03E51" w:rsidRPr="00633218" w:rsidRDefault="00A03E51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A03E51" w:rsidRPr="00633218" w:rsidRDefault="00A03E51" w:rsidP="0009692A">
            <w:pPr>
              <w:rPr>
                <w:rFonts w:cs="Calibri"/>
                <w:b/>
                <w:sz w:val="16"/>
                <w:szCs w:val="16"/>
              </w:rPr>
            </w:pPr>
          </w:p>
        </w:tc>
      </w:tr>
    </w:tbl>
    <w:p w:rsidR="00A13EA8" w:rsidRPr="00920ABC" w:rsidRDefault="00A13EA8" w:rsidP="00A13EA8"/>
    <w:p w:rsidR="00A13EA8" w:rsidRDefault="00A13EA8" w:rsidP="00A13EA8"/>
    <w:p w:rsidR="00A13EA8" w:rsidRDefault="00A13EA8" w:rsidP="00A13EA8"/>
    <w:p w:rsidR="00A13EA8" w:rsidRDefault="00A13EA8" w:rsidP="00A13EA8">
      <w:pPr>
        <w:spacing w:after="200" w:line="276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br w:type="page"/>
      </w:r>
    </w:p>
    <w:p w:rsidR="00A13EA8" w:rsidRDefault="00A13EA8" w:rsidP="00A13EA8">
      <w:pPr>
        <w:rPr>
          <w:rFonts w:cs="Calibri"/>
          <w:b/>
          <w:sz w:val="28"/>
          <w:szCs w:val="28"/>
        </w:rPr>
      </w:pPr>
      <w:r w:rsidRPr="00920ABC">
        <w:rPr>
          <w:rFonts w:cs="Calibri"/>
          <w:b/>
          <w:sz w:val="28"/>
          <w:szCs w:val="28"/>
        </w:rPr>
        <w:lastRenderedPageBreak/>
        <w:t>Data Linkage Specification</w:t>
      </w:r>
    </w:p>
    <w:p w:rsidR="00A13EA8" w:rsidRDefault="00A13EA8" w:rsidP="00A13EA8">
      <w:pPr>
        <w:rPr>
          <w:rFonts w:cs="Calibri"/>
          <w:b/>
          <w:sz w:val="28"/>
          <w:szCs w:val="28"/>
        </w:rPr>
      </w:pPr>
    </w:p>
    <w:tbl>
      <w:tblPr>
        <w:tblStyle w:val="TableGrid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985"/>
        <w:gridCol w:w="851"/>
        <w:gridCol w:w="1843"/>
        <w:gridCol w:w="1842"/>
        <w:gridCol w:w="3402"/>
      </w:tblGrid>
      <w:tr w:rsidR="00A13EA8" w:rsidTr="0009692A">
        <w:tc>
          <w:tcPr>
            <w:tcW w:w="1985" w:type="dxa"/>
            <w:shd w:val="clear" w:color="auto" w:fill="C00000"/>
          </w:tcPr>
          <w:p w:rsidR="00A13EA8" w:rsidRPr="00920ABC" w:rsidRDefault="00A13EA8" w:rsidP="0009692A">
            <w:pPr>
              <w:rPr>
                <w:rFonts w:cs="Calibri"/>
                <w:b/>
                <w:szCs w:val="20"/>
              </w:rPr>
            </w:pPr>
            <w:r w:rsidRPr="00920ABC">
              <w:rPr>
                <w:rFonts w:cs="Calibri"/>
                <w:b/>
                <w:szCs w:val="20"/>
              </w:rPr>
              <w:t>Dataset</w:t>
            </w:r>
          </w:p>
        </w:tc>
        <w:tc>
          <w:tcPr>
            <w:tcW w:w="851" w:type="dxa"/>
            <w:shd w:val="clear" w:color="auto" w:fill="C00000"/>
          </w:tcPr>
          <w:p w:rsidR="00A13EA8" w:rsidRPr="00920ABC" w:rsidRDefault="00A13EA8" w:rsidP="0009692A">
            <w:pPr>
              <w:rPr>
                <w:rFonts w:cs="Calibri"/>
                <w:b/>
                <w:szCs w:val="20"/>
              </w:rPr>
            </w:pPr>
            <w:r w:rsidRPr="00920ABC">
              <w:rPr>
                <w:rFonts w:cs="Calibri"/>
                <w:b/>
                <w:szCs w:val="20"/>
              </w:rPr>
              <w:t>DS No</w:t>
            </w:r>
          </w:p>
        </w:tc>
        <w:tc>
          <w:tcPr>
            <w:tcW w:w="1843" w:type="dxa"/>
            <w:shd w:val="clear" w:color="auto" w:fill="C00000"/>
          </w:tcPr>
          <w:p w:rsidR="00A13EA8" w:rsidRPr="00920ABC" w:rsidRDefault="00A13EA8" w:rsidP="0009692A">
            <w:pPr>
              <w:rPr>
                <w:rFonts w:cs="Calibri"/>
                <w:b/>
                <w:szCs w:val="20"/>
              </w:rPr>
            </w:pPr>
            <w:r w:rsidRPr="00920ABC">
              <w:rPr>
                <w:rFonts w:cs="Calibri"/>
                <w:b/>
                <w:szCs w:val="20"/>
              </w:rPr>
              <w:t>Field Name</w:t>
            </w:r>
          </w:p>
        </w:tc>
        <w:tc>
          <w:tcPr>
            <w:tcW w:w="1842" w:type="dxa"/>
            <w:shd w:val="clear" w:color="auto" w:fill="C00000"/>
          </w:tcPr>
          <w:p w:rsidR="00A13EA8" w:rsidRPr="00920ABC" w:rsidRDefault="00A13EA8" w:rsidP="0009692A">
            <w:pPr>
              <w:rPr>
                <w:rFonts w:cs="Calibri"/>
                <w:b/>
                <w:szCs w:val="20"/>
              </w:rPr>
            </w:pPr>
            <w:r w:rsidRPr="00920ABC">
              <w:rPr>
                <w:rFonts w:cs="Calibri"/>
                <w:b/>
                <w:szCs w:val="20"/>
              </w:rPr>
              <w:t>Items Requested</w:t>
            </w:r>
          </w:p>
        </w:tc>
        <w:tc>
          <w:tcPr>
            <w:tcW w:w="3402" w:type="dxa"/>
            <w:shd w:val="clear" w:color="auto" w:fill="C00000"/>
          </w:tcPr>
          <w:p w:rsidR="00A13EA8" w:rsidRPr="00920ABC" w:rsidRDefault="00A13EA8" w:rsidP="0009692A">
            <w:pPr>
              <w:rPr>
                <w:rFonts w:cs="Calibri"/>
                <w:b/>
                <w:szCs w:val="20"/>
              </w:rPr>
            </w:pPr>
            <w:r w:rsidRPr="00920ABC">
              <w:rPr>
                <w:rFonts w:cs="Calibri"/>
                <w:b/>
                <w:szCs w:val="20"/>
              </w:rPr>
              <w:t>Coding / Specifications</w:t>
            </w: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4130A7" w:rsidRDefault="00A13EA8" w:rsidP="0009692A">
            <w:pPr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  <w:tr w:rsidR="00A13EA8" w:rsidTr="0009692A">
        <w:tc>
          <w:tcPr>
            <w:tcW w:w="1985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843" w:type="dxa"/>
          </w:tcPr>
          <w:p w:rsidR="00A13EA8" w:rsidRPr="00063996" w:rsidRDefault="00A13EA8" w:rsidP="0009692A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3402" w:type="dxa"/>
          </w:tcPr>
          <w:p w:rsidR="00A13EA8" w:rsidRPr="00063996" w:rsidRDefault="00A13EA8" w:rsidP="0009692A">
            <w:pPr>
              <w:rPr>
                <w:rFonts w:cs="Calibri"/>
                <w:sz w:val="16"/>
                <w:szCs w:val="16"/>
              </w:rPr>
            </w:pPr>
          </w:p>
        </w:tc>
      </w:tr>
    </w:tbl>
    <w:p w:rsidR="00A13EA8" w:rsidRDefault="00A13EA8">
      <w:pPr>
        <w:spacing w:after="200"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A13EA8" w:rsidRDefault="00A13EA8">
      <w:pPr>
        <w:spacing w:after="200" w:line="276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:rsidR="00B571E6" w:rsidRDefault="00E71A9F" w:rsidP="00B571E6">
      <w:pPr>
        <w:pStyle w:val="Heading1"/>
      </w:pPr>
      <w:r>
        <w:lastRenderedPageBreak/>
        <w:t>D</w:t>
      </w:r>
      <w:r w:rsidR="00B571E6">
        <w:t>ocument History and Version Control</w:t>
      </w:r>
    </w:p>
    <w:p w:rsidR="00B571E6" w:rsidRPr="00B571E6" w:rsidRDefault="00B571E6" w:rsidP="00B57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626"/>
        <w:gridCol w:w="2126"/>
        <w:gridCol w:w="3180"/>
      </w:tblGrid>
      <w:tr w:rsidR="00B571E6" w:rsidTr="00B571E6">
        <w:tc>
          <w:tcPr>
            <w:tcW w:w="2310" w:type="dxa"/>
          </w:tcPr>
          <w:p w:rsidR="00B571E6" w:rsidRPr="00721770" w:rsidRDefault="00B571E6" w:rsidP="00B571E6">
            <w:pPr>
              <w:rPr>
                <w:b/>
              </w:rPr>
            </w:pPr>
            <w:r w:rsidRPr="00721770">
              <w:rPr>
                <w:b/>
              </w:rPr>
              <w:t>Version</w:t>
            </w:r>
          </w:p>
        </w:tc>
        <w:tc>
          <w:tcPr>
            <w:tcW w:w="1626" w:type="dxa"/>
          </w:tcPr>
          <w:p w:rsidR="00B571E6" w:rsidRPr="00721770" w:rsidRDefault="00721770" w:rsidP="00721770">
            <w:pPr>
              <w:rPr>
                <w:b/>
              </w:rPr>
            </w:pPr>
            <w:r w:rsidRPr="00721770">
              <w:rPr>
                <w:b/>
              </w:rPr>
              <w:t>Date</w:t>
            </w:r>
          </w:p>
        </w:tc>
        <w:tc>
          <w:tcPr>
            <w:tcW w:w="2126" w:type="dxa"/>
          </w:tcPr>
          <w:p w:rsidR="00B571E6" w:rsidRPr="00721770" w:rsidRDefault="00721770" w:rsidP="00B571E6">
            <w:pPr>
              <w:rPr>
                <w:b/>
              </w:rPr>
            </w:pPr>
            <w:r w:rsidRPr="00721770">
              <w:rPr>
                <w:b/>
              </w:rPr>
              <w:t>Author</w:t>
            </w:r>
          </w:p>
        </w:tc>
        <w:tc>
          <w:tcPr>
            <w:tcW w:w="3180" w:type="dxa"/>
          </w:tcPr>
          <w:p w:rsidR="00B571E6" w:rsidRPr="00721770" w:rsidRDefault="00B571E6" w:rsidP="00B571E6">
            <w:pPr>
              <w:rPr>
                <w:b/>
              </w:rPr>
            </w:pPr>
            <w:r w:rsidRPr="00721770">
              <w:rPr>
                <w:b/>
              </w:rPr>
              <w:t>Description</w:t>
            </w:r>
          </w:p>
        </w:tc>
      </w:tr>
      <w:tr w:rsidR="00B571E6" w:rsidTr="00B571E6">
        <w:tc>
          <w:tcPr>
            <w:tcW w:w="2310" w:type="dxa"/>
          </w:tcPr>
          <w:p w:rsidR="00B571E6" w:rsidRDefault="00B571E6" w:rsidP="00B571E6">
            <w:r>
              <w:t>1.00</w:t>
            </w:r>
          </w:p>
        </w:tc>
        <w:tc>
          <w:tcPr>
            <w:tcW w:w="1626" w:type="dxa"/>
          </w:tcPr>
          <w:p w:rsidR="00B571E6" w:rsidRDefault="00A03E51" w:rsidP="00B571E6">
            <w:r>
              <w:t>17/02/2016</w:t>
            </w:r>
          </w:p>
        </w:tc>
        <w:tc>
          <w:tcPr>
            <w:tcW w:w="2126" w:type="dxa"/>
          </w:tcPr>
          <w:p w:rsidR="00B571E6" w:rsidRDefault="00A03E51" w:rsidP="00A03E51">
            <w:r>
              <w:t>Alastair Soutar</w:t>
            </w:r>
          </w:p>
        </w:tc>
        <w:tc>
          <w:tcPr>
            <w:tcW w:w="3180" w:type="dxa"/>
          </w:tcPr>
          <w:p w:rsidR="00B571E6" w:rsidRDefault="00B7502A" w:rsidP="00B571E6">
            <w:r>
              <w:t>DLP</w:t>
            </w:r>
            <w:r w:rsidR="00B571E6">
              <w:t xml:space="preserve"> creation</w:t>
            </w:r>
          </w:p>
        </w:tc>
      </w:tr>
    </w:tbl>
    <w:p w:rsidR="00B571E6" w:rsidRPr="00B571E6" w:rsidRDefault="00B571E6" w:rsidP="00B571E6"/>
    <w:sectPr w:rsidR="00B571E6" w:rsidRPr="00B571E6" w:rsidSect="00D92CF9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95B" w:rsidRDefault="0033595B" w:rsidP="00D92CF9">
      <w:r>
        <w:separator/>
      </w:r>
    </w:p>
  </w:endnote>
  <w:endnote w:type="continuationSeparator" w:id="0">
    <w:p w:rsidR="0033595B" w:rsidRDefault="0033595B" w:rsidP="00D9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07076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A2F96" w:rsidRDefault="009A2F96">
            <w:pPr>
              <w:pStyle w:val="Footer"/>
              <w:jc w:val="right"/>
            </w:pPr>
          </w:p>
          <w:tbl>
            <w:tblPr>
              <w:tblStyle w:val="TableGrid"/>
              <w:tblW w:w="11199" w:type="dxa"/>
              <w:tblInd w:w="-1026" w:type="dxa"/>
              <w:tblLook w:val="04A0" w:firstRow="1" w:lastRow="0" w:firstColumn="1" w:lastColumn="0" w:noHBand="0" w:noVBand="1"/>
            </w:tblPr>
            <w:tblGrid>
              <w:gridCol w:w="5647"/>
              <w:gridCol w:w="5552"/>
            </w:tblGrid>
            <w:tr w:rsidR="009A2F96" w:rsidTr="00862BEC">
              <w:tc>
                <w:tcPr>
                  <w:tcW w:w="5647" w:type="dxa"/>
                </w:tcPr>
                <w:p w:rsidR="009A2F96" w:rsidRPr="00B7502A" w:rsidRDefault="00A03E51" w:rsidP="00A03E51">
                  <w:pPr>
                    <w:pStyle w:val="Foo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DLP_DaSH108</w:t>
                  </w:r>
                  <w:r w:rsidR="00935745">
                    <w:rPr>
                      <w:sz w:val="16"/>
                      <w:szCs w:val="16"/>
                    </w:rPr>
                    <w:t>_v1.docx</w:t>
                  </w:r>
                </w:p>
              </w:tc>
              <w:tc>
                <w:tcPr>
                  <w:tcW w:w="5552" w:type="dxa"/>
                </w:tcPr>
                <w:p w:rsidR="009A2F96" w:rsidRPr="00B7502A" w:rsidRDefault="00862BEC">
                  <w:pPr>
                    <w:pStyle w:val="Footer"/>
                    <w:jc w:val="right"/>
                    <w:rPr>
                      <w:sz w:val="16"/>
                      <w:szCs w:val="16"/>
                    </w:rPr>
                  </w:pPr>
                  <w:r w:rsidRPr="00B7502A">
                    <w:rPr>
                      <w:sz w:val="16"/>
                      <w:szCs w:val="16"/>
                    </w:rPr>
                    <w:t>Version: 1.00</w:t>
                  </w:r>
                </w:p>
              </w:tc>
            </w:tr>
            <w:tr w:rsidR="009A2F96" w:rsidTr="00862BEC">
              <w:tc>
                <w:tcPr>
                  <w:tcW w:w="5647" w:type="dxa"/>
                </w:tcPr>
                <w:p w:rsidR="009A2F96" w:rsidRPr="00B7502A" w:rsidRDefault="00B7502A" w:rsidP="00A13EA8">
                  <w:pPr>
                    <w:pStyle w:val="Footer"/>
                    <w:rPr>
                      <w:sz w:val="16"/>
                      <w:szCs w:val="16"/>
                    </w:rPr>
                  </w:pPr>
                  <w:r w:rsidRPr="00B7502A">
                    <w:rPr>
                      <w:sz w:val="16"/>
                      <w:szCs w:val="16"/>
                    </w:rPr>
                    <w:t>DaSHDataLinkagePlan_Template_v</w:t>
                  </w:r>
                  <w:r w:rsidR="00A13EA8">
                    <w:rPr>
                      <w:sz w:val="16"/>
                      <w:szCs w:val="16"/>
                    </w:rPr>
                    <w:t>4</w:t>
                  </w:r>
                  <w:r w:rsidRPr="00B7502A">
                    <w:rPr>
                      <w:sz w:val="16"/>
                      <w:szCs w:val="16"/>
                    </w:rPr>
                    <w:t>.dotx</w:t>
                  </w:r>
                </w:p>
              </w:tc>
              <w:tc>
                <w:tcPr>
                  <w:tcW w:w="5552" w:type="dxa"/>
                </w:tcPr>
                <w:p w:rsidR="009A2F96" w:rsidRPr="00B7502A" w:rsidRDefault="00862BEC">
                  <w:pPr>
                    <w:pStyle w:val="Footer"/>
                    <w:jc w:val="right"/>
                    <w:rPr>
                      <w:sz w:val="16"/>
                      <w:szCs w:val="16"/>
                    </w:rPr>
                  </w:pPr>
                  <w:r w:rsidRPr="00B7502A">
                    <w:rPr>
                      <w:sz w:val="16"/>
                      <w:szCs w:val="16"/>
                    </w:rPr>
                    <w:t xml:space="preserve">Page </w:t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A8186B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B7502A">
                    <w:rPr>
                      <w:sz w:val="16"/>
                      <w:szCs w:val="16"/>
                    </w:rPr>
                    <w:t xml:space="preserve"> of </w:t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A8186B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B7502A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9A2F96" w:rsidRDefault="00A8186B" w:rsidP="00862BEC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95B" w:rsidRDefault="0033595B" w:rsidP="00D92CF9">
      <w:r>
        <w:separator/>
      </w:r>
    </w:p>
  </w:footnote>
  <w:footnote w:type="continuationSeparator" w:id="0">
    <w:p w:rsidR="0033595B" w:rsidRDefault="0033595B" w:rsidP="00D9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E46"/>
    <w:multiLevelType w:val="hybridMultilevel"/>
    <w:tmpl w:val="728CF2CE"/>
    <w:lvl w:ilvl="0" w:tplc="F7DEB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5507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617F6C"/>
    <w:multiLevelType w:val="hybridMultilevel"/>
    <w:tmpl w:val="6ACA2616"/>
    <w:lvl w:ilvl="0" w:tplc="8F7AA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E7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102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28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EB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9E3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C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A0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26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E0A64"/>
    <w:multiLevelType w:val="hybridMultilevel"/>
    <w:tmpl w:val="10A02062"/>
    <w:lvl w:ilvl="0" w:tplc="9912C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114DC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37627D"/>
    <w:multiLevelType w:val="multilevel"/>
    <w:tmpl w:val="76BC6E0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89826EE"/>
    <w:multiLevelType w:val="hybridMultilevel"/>
    <w:tmpl w:val="7278E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65D5D"/>
    <w:multiLevelType w:val="hybridMultilevel"/>
    <w:tmpl w:val="6ACA2616"/>
    <w:lvl w:ilvl="0" w:tplc="8F7AA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E7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102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28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EB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9E3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C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A0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26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EC1657"/>
    <w:multiLevelType w:val="hybridMultilevel"/>
    <w:tmpl w:val="FC32A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4E5D1"/>
    <w:multiLevelType w:val="hybridMultilevel"/>
    <w:tmpl w:val="6B3F398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7884F7B"/>
    <w:multiLevelType w:val="hybridMultilevel"/>
    <w:tmpl w:val="E932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C2B4C"/>
    <w:multiLevelType w:val="hybridMultilevel"/>
    <w:tmpl w:val="8C5E5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22AB"/>
    <w:multiLevelType w:val="hybridMultilevel"/>
    <w:tmpl w:val="84A72EC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50D419D"/>
    <w:multiLevelType w:val="hybridMultilevel"/>
    <w:tmpl w:val="FC32A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5B"/>
    <w:rsid w:val="000036A0"/>
    <w:rsid w:val="00065F8E"/>
    <w:rsid w:val="00072B17"/>
    <w:rsid w:val="001020A1"/>
    <w:rsid w:val="0013467E"/>
    <w:rsid w:val="00135722"/>
    <w:rsid w:val="0018010C"/>
    <w:rsid w:val="00181F25"/>
    <w:rsid w:val="001A1D0E"/>
    <w:rsid w:val="001D4821"/>
    <w:rsid w:val="00252BF8"/>
    <w:rsid w:val="0027406E"/>
    <w:rsid w:val="0028371B"/>
    <w:rsid w:val="00291670"/>
    <w:rsid w:val="002F10B4"/>
    <w:rsid w:val="0033595B"/>
    <w:rsid w:val="003C6E6E"/>
    <w:rsid w:val="004344D2"/>
    <w:rsid w:val="004826EF"/>
    <w:rsid w:val="004A58E4"/>
    <w:rsid w:val="004D0F8F"/>
    <w:rsid w:val="004F69BD"/>
    <w:rsid w:val="00565B3E"/>
    <w:rsid w:val="005A077A"/>
    <w:rsid w:val="005D5AA9"/>
    <w:rsid w:val="005E5D96"/>
    <w:rsid w:val="0063561C"/>
    <w:rsid w:val="00683C42"/>
    <w:rsid w:val="006D71B6"/>
    <w:rsid w:val="006F1BEE"/>
    <w:rsid w:val="00721770"/>
    <w:rsid w:val="00765A61"/>
    <w:rsid w:val="00766EE4"/>
    <w:rsid w:val="00861AB1"/>
    <w:rsid w:val="00862BEC"/>
    <w:rsid w:val="00886513"/>
    <w:rsid w:val="008B7B97"/>
    <w:rsid w:val="0092222C"/>
    <w:rsid w:val="00935745"/>
    <w:rsid w:val="00967645"/>
    <w:rsid w:val="00970039"/>
    <w:rsid w:val="009A2F96"/>
    <w:rsid w:val="00A016FF"/>
    <w:rsid w:val="00A03E51"/>
    <w:rsid w:val="00A13EA8"/>
    <w:rsid w:val="00A66FB1"/>
    <w:rsid w:val="00A7490E"/>
    <w:rsid w:val="00A8186B"/>
    <w:rsid w:val="00B16164"/>
    <w:rsid w:val="00B17723"/>
    <w:rsid w:val="00B27519"/>
    <w:rsid w:val="00B571E6"/>
    <w:rsid w:val="00B7502A"/>
    <w:rsid w:val="00BC3B0D"/>
    <w:rsid w:val="00C20776"/>
    <w:rsid w:val="00CF5401"/>
    <w:rsid w:val="00D3498B"/>
    <w:rsid w:val="00D65151"/>
    <w:rsid w:val="00D92CF9"/>
    <w:rsid w:val="00D94761"/>
    <w:rsid w:val="00DA06BF"/>
    <w:rsid w:val="00DB5970"/>
    <w:rsid w:val="00E11897"/>
    <w:rsid w:val="00E2060B"/>
    <w:rsid w:val="00E451D7"/>
    <w:rsid w:val="00E71A9F"/>
    <w:rsid w:val="00FB7800"/>
    <w:rsid w:val="00FC3EE2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6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EE2"/>
    <w:pPr>
      <w:keepNext/>
      <w:keepLines/>
      <w:spacing w:before="480"/>
      <w:outlineLvl w:val="0"/>
    </w:pPr>
    <w:rPr>
      <w:rFonts w:ascii="Century Gothic" w:hAnsi="Century Gothic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E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16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B1616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6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EE2"/>
    <w:rPr>
      <w:rFonts w:ascii="Century Gothic" w:eastAsia="Times New Roman" w:hAnsi="Century Gothic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FC3E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2C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CF9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C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CF9"/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D92CF9"/>
    <w:rPr>
      <w:color w:val="808080"/>
    </w:rPr>
  </w:style>
  <w:style w:type="table" w:styleId="TableGrid">
    <w:name w:val="Table Grid"/>
    <w:basedOn w:val="TableNormal"/>
    <w:uiPriority w:val="59"/>
    <w:rsid w:val="0056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6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EE2"/>
    <w:pPr>
      <w:keepNext/>
      <w:keepLines/>
      <w:spacing w:before="480"/>
      <w:outlineLvl w:val="0"/>
    </w:pPr>
    <w:rPr>
      <w:rFonts w:ascii="Century Gothic" w:hAnsi="Century Gothic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E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16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B1616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6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EE2"/>
    <w:rPr>
      <w:rFonts w:ascii="Century Gothic" w:eastAsia="Times New Roman" w:hAnsi="Century Gothic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FC3E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2C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CF9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C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CF9"/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D92CF9"/>
    <w:rPr>
      <w:color w:val="808080"/>
    </w:rPr>
  </w:style>
  <w:style w:type="table" w:styleId="TableGrid">
    <w:name w:val="Table Grid"/>
    <w:basedOn w:val="TableNormal"/>
    <w:uiPriority w:val="59"/>
    <w:rsid w:val="0056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SS.edris@nhs.net" TargetMode="Externa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Management\Process%20Documentation\00_DaSH%20Process%202015\Templates\DaSHDataLinkagePlan_Template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BB5B7-E925-4CFC-B2BA-156DEB3F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DaSHDataLinkagePlan_Template_v4.dotx</Template>
  <TotalTime>21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Soutar, Alastair James</dc:creator>
  <cp:lastModifiedBy>Soutar, Alastair James</cp:lastModifiedBy>
  <cp:revision>5</cp:revision>
  <cp:lastPrinted>2013-06-26T13:29:00Z</cp:lastPrinted>
  <dcterms:created xsi:type="dcterms:W3CDTF">2016-02-17T12:06:00Z</dcterms:created>
  <dcterms:modified xsi:type="dcterms:W3CDTF">2016-02-17T12:40:00Z</dcterms:modified>
</cp:coreProperties>
</file>